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78" w:rsidRPr="00047767" w:rsidRDefault="000C0DD7" w:rsidP="00730778">
      <w:pPr>
        <w:pBdr>
          <w:bottom w:val="single" w:sz="12" w:space="1" w:color="auto"/>
        </w:pBdr>
        <w:spacing w:after="0"/>
        <w:jc w:val="center"/>
        <w:rPr>
          <w:rFonts w:ascii="Garamond" w:hAnsi="Garamond"/>
          <w:b/>
          <w:sz w:val="52"/>
          <w:u w:val="single"/>
        </w:rPr>
      </w:pPr>
      <w:r>
        <w:rPr>
          <w:rFonts w:ascii="Garamond" w:hAnsi="Garamond"/>
          <w:b/>
          <w:sz w:val="52"/>
          <w:u w:val="single"/>
        </w:rPr>
        <w:t>Initial Data Collection Notes</w:t>
      </w:r>
    </w:p>
    <w:p w:rsidR="00730778" w:rsidRPr="00047767" w:rsidRDefault="00730778" w:rsidP="00730778">
      <w:pPr>
        <w:pBdr>
          <w:bottom w:val="single" w:sz="12" w:space="1" w:color="auto"/>
        </w:pBdr>
        <w:jc w:val="center"/>
        <w:rPr>
          <w:rFonts w:ascii="Garamond" w:hAnsi="Garamond"/>
          <w:b/>
          <w:sz w:val="8"/>
          <w:u w:val="single"/>
        </w:rPr>
      </w:pPr>
    </w:p>
    <w:p w:rsidR="00730778" w:rsidRPr="00047767" w:rsidRDefault="00730778" w:rsidP="00730778">
      <w:pPr>
        <w:rPr>
          <w:rFonts w:ascii="Garamond" w:hAnsi="Garamond"/>
          <w:sz w:val="2"/>
          <w:szCs w:val="26"/>
        </w:rPr>
      </w:pPr>
    </w:p>
    <w:p w:rsidR="00643FDC" w:rsidRPr="000C0DD7" w:rsidRDefault="000C0DD7" w:rsidP="000C0DD7">
      <w:pPr>
        <w:spacing w:line="276" w:lineRule="auto"/>
        <w:ind w:left="720"/>
        <w:rPr>
          <w:rFonts w:ascii="Garamond" w:hAnsi="Garamond"/>
          <w:sz w:val="32"/>
          <w:szCs w:val="26"/>
        </w:rPr>
      </w:pPr>
      <w:r w:rsidRPr="000C0DD7">
        <w:rPr>
          <w:rFonts w:ascii="Garamond" w:hAnsi="Garamond"/>
          <w:b/>
          <w:sz w:val="32"/>
          <w:szCs w:val="26"/>
          <w:u w:val="single"/>
        </w:rPr>
        <w:t>Regions of Importance</w:t>
      </w:r>
    </w:p>
    <w:p w:rsidR="000C0DD7" w:rsidRPr="000C0DD7" w:rsidRDefault="000C0DD7" w:rsidP="000C0DD7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Focusing on West Africa</w:t>
      </w:r>
    </w:p>
    <w:p w:rsidR="000C0DD7" w:rsidRPr="000C0DD7" w:rsidRDefault="000C0DD7" w:rsidP="000C0DD7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Where HIV was first found</w:t>
      </w:r>
    </w:p>
    <w:p w:rsidR="000C0DD7" w:rsidRPr="000C0DD7" w:rsidRDefault="000C0DD7" w:rsidP="000C0DD7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Where HIV-2 is</w:t>
      </w:r>
      <w:r w:rsidR="005C544E">
        <w:rPr>
          <w:rFonts w:ascii="Garamond" w:hAnsi="Garamond"/>
          <w:sz w:val="28"/>
          <w:szCs w:val="26"/>
        </w:rPr>
        <w:t xml:space="preserve"> located</w:t>
      </w:r>
    </w:p>
    <w:p w:rsidR="000C0DD7" w:rsidRPr="000C0DD7" w:rsidRDefault="000C0DD7" w:rsidP="000C0DD7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Highest Genetic Diversity</w:t>
      </w:r>
    </w:p>
    <w:p w:rsidR="000C0DD7" w:rsidRPr="000C0DD7" w:rsidRDefault="000C0DD7" w:rsidP="000C0DD7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Better trees to find, as such</w:t>
      </w:r>
    </w:p>
    <w:p w:rsidR="000C0DD7" w:rsidRPr="000C0DD7" w:rsidRDefault="000C0DD7" w:rsidP="000C0DD7">
      <w:pPr>
        <w:spacing w:line="276" w:lineRule="auto"/>
        <w:ind w:left="720"/>
        <w:rPr>
          <w:rFonts w:ascii="Garamond" w:hAnsi="Garamond"/>
          <w:sz w:val="32"/>
          <w:szCs w:val="26"/>
        </w:rPr>
      </w:pPr>
      <w:r w:rsidRPr="000C0DD7">
        <w:rPr>
          <w:rFonts w:ascii="Garamond" w:hAnsi="Garamond"/>
          <w:b/>
          <w:sz w:val="32"/>
          <w:szCs w:val="26"/>
          <w:u w:val="single"/>
        </w:rPr>
        <w:t>Techniques Used To Get Data</w:t>
      </w:r>
    </w:p>
    <w:p w:rsidR="000C0DD7" w:rsidRPr="000C0DD7" w:rsidRDefault="000C0DD7" w:rsidP="00977A7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Non-duplicate</w:t>
      </w:r>
    </w:p>
    <w:p w:rsidR="000C0DD7" w:rsidRPr="000C0DD7" w:rsidRDefault="000C0DD7" w:rsidP="00977A7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Tried to Get</w:t>
      </w:r>
      <w:bookmarkStart w:id="0" w:name="_GoBack"/>
      <w:bookmarkEnd w:id="0"/>
    </w:p>
    <w:p w:rsidR="000C0DD7" w:rsidRPr="000C0DD7" w:rsidRDefault="000C0DD7" w:rsidP="00977A7E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Different Year</w:t>
      </w:r>
    </w:p>
    <w:p w:rsidR="000C0DD7" w:rsidRPr="000C0DD7" w:rsidRDefault="000C0DD7" w:rsidP="00977A7E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Different Country</w:t>
      </w:r>
    </w:p>
    <w:p w:rsidR="000C0DD7" w:rsidRPr="000C0DD7" w:rsidRDefault="000C0DD7" w:rsidP="00977A7E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</w:rPr>
      </w:pPr>
      <w:r w:rsidRPr="000C0DD7">
        <w:rPr>
          <w:rFonts w:ascii="Garamond" w:hAnsi="Garamond"/>
          <w:sz w:val="28"/>
          <w:szCs w:val="26"/>
        </w:rPr>
        <w:t>Multiple Samples</w:t>
      </w:r>
    </w:p>
    <w:p w:rsidR="000C0DD7" w:rsidRPr="000C0DD7" w:rsidRDefault="000C0DD7" w:rsidP="00977A7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b/>
          <w:sz w:val="28"/>
          <w:szCs w:val="26"/>
          <w:u w:val="single"/>
        </w:rPr>
      </w:pPr>
      <w:r w:rsidRPr="000C0DD7">
        <w:rPr>
          <w:rFonts w:ascii="Garamond" w:hAnsi="Garamond"/>
          <w:b/>
          <w:sz w:val="28"/>
          <w:szCs w:val="26"/>
          <w:u w:val="single"/>
        </w:rPr>
        <w:t>Systematic selection better than random</w:t>
      </w:r>
    </w:p>
    <w:p w:rsidR="000C0DD7" w:rsidRPr="000C0DD7" w:rsidRDefault="000C0DD7" w:rsidP="00977A7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sz w:val="28"/>
          <w:szCs w:val="26"/>
          <w:u w:val="single"/>
        </w:rPr>
      </w:pPr>
      <w:r w:rsidRPr="000C0DD7">
        <w:rPr>
          <w:rFonts w:ascii="Garamond" w:hAnsi="Garamond"/>
          <w:sz w:val="28"/>
          <w:szCs w:val="26"/>
        </w:rPr>
        <w:t>Focusing on West African Countries</w:t>
      </w:r>
    </w:p>
    <w:p w:rsidR="000C0DD7" w:rsidRPr="000C0DD7" w:rsidRDefault="000C0DD7" w:rsidP="00977A7E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  <w:u w:val="single"/>
        </w:rPr>
      </w:pPr>
      <w:r w:rsidRPr="000C0DD7">
        <w:rPr>
          <w:rFonts w:ascii="Garamond" w:hAnsi="Garamond"/>
          <w:b/>
          <w:sz w:val="28"/>
          <w:szCs w:val="26"/>
          <w:u w:val="single"/>
        </w:rPr>
        <w:t>Put map of WEST AFRICA on poster</w:t>
      </w:r>
    </w:p>
    <w:p w:rsidR="000C0DD7" w:rsidRPr="000C0DD7" w:rsidRDefault="000C0DD7" w:rsidP="00977A7E">
      <w:pPr>
        <w:pStyle w:val="ListParagraph"/>
        <w:numPr>
          <w:ilvl w:val="1"/>
          <w:numId w:val="4"/>
        </w:numPr>
        <w:spacing w:line="276" w:lineRule="auto"/>
        <w:rPr>
          <w:rFonts w:ascii="Garamond" w:hAnsi="Garamond"/>
          <w:sz w:val="28"/>
          <w:szCs w:val="26"/>
          <w:u w:val="single"/>
        </w:rPr>
      </w:pPr>
      <w:r w:rsidRPr="000C0DD7">
        <w:rPr>
          <w:rFonts w:ascii="Garamond" w:hAnsi="Garamond"/>
          <w:sz w:val="28"/>
          <w:szCs w:val="26"/>
        </w:rPr>
        <w:t>List of countries and years on next page</w:t>
      </w:r>
    </w:p>
    <w:p w:rsidR="000C0DD7" w:rsidRPr="000C0DD7" w:rsidRDefault="000C0DD7" w:rsidP="00977A7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  <w:sz w:val="28"/>
          <w:szCs w:val="26"/>
          <w:u w:val="single"/>
        </w:rPr>
      </w:pPr>
      <w:r w:rsidRPr="000C0DD7">
        <w:rPr>
          <w:rFonts w:ascii="Garamond" w:hAnsi="Garamond"/>
          <w:sz w:val="28"/>
          <w:szCs w:val="26"/>
        </w:rPr>
        <w:t>All sequences are complete / almost complete</w:t>
      </w:r>
    </w:p>
    <w:sectPr w:rsidR="000C0DD7" w:rsidRPr="000C0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EE" w:rsidRDefault="00EE7CEE" w:rsidP="00730778">
      <w:pPr>
        <w:spacing w:after="0" w:line="240" w:lineRule="auto"/>
      </w:pPr>
      <w:r>
        <w:separator/>
      </w:r>
    </w:p>
  </w:endnote>
  <w:endnote w:type="continuationSeparator" w:id="0">
    <w:p w:rsidR="00EE7CEE" w:rsidRDefault="00EE7CEE" w:rsidP="0073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EE" w:rsidRDefault="00EE7CEE" w:rsidP="00730778">
      <w:pPr>
        <w:spacing w:after="0" w:line="240" w:lineRule="auto"/>
      </w:pPr>
      <w:r>
        <w:separator/>
      </w:r>
    </w:p>
  </w:footnote>
  <w:footnote w:type="continuationSeparator" w:id="0">
    <w:p w:rsidR="00EE7CEE" w:rsidRDefault="00EE7CEE" w:rsidP="00730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78" w:rsidRDefault="00730778" w:rsidP="00730778">
    <w:pPr>
      <w:pStyle w:val="Header"/>
      <w:jc w:val="right"/>
    </w:pPr>
    <w:r>
      <w:t>Vivek Bhupatiraju</w:t>
    </w:r>
  </w:p>
  <w:p w:rsidR="00730778" w:rsidRDefault="000058CC" w:rsidP="00730778">
    <w:pPr>
      <w:pStyle w:val="Header"/>
      <w:jc w:val="right"/>
    </w:pPr>
    <w:r>
      <w:t>Science Fair Notes</w:t>
    </w:r>
  </w:p>
  <w:p w:rsidR="00730778" w:rsidRDefault="000C0DD7" w:rsidP="00730778">
    <w:pPr>
      <w:pStyle w:val="Header"/>
      <w:jc w:val="right"/>
    </w:pPr>
    <w:r>
      <w:t>12/31/15</w:t>
    </w:r>
  </w:p>
  <w:p w:rsidR="00730778" w:rsidRDefault="00730778" w:rsidP="0073077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76C4D"/>
    <w:multiLevelType w:val="hybridMultilevel"/>
    <w:tmpl w:val="BDF84678"/>
    <w:lvl w:ilvl="0" w:tplc="A3A23140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44D78"/>
    <w:multiLevelType w:val="hybridMultilevel"/>
    <w:tmpl w:val="53B265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BA967E7"/>
    <w:multiLevelType w:val="hybridMultilevel"/>
    <w:tmpl w:val="AD505162"/>
    <w:lvl w:ilvl="0" w:tplc="A3A23140"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571A53"/>
    <w:multiLevelType w:val="hybridMultilevel"/>
    <w:tmpl w:val="142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D7"/>
    <w:rsid w:val="000058CC"/>
    <w:rsid w:val="000133CE"/>
    <w:rsid w:val="00053850"/>
    <w:rsid w:val="000C0DD7"/>
    <w:rsid w:val="000C3944"/>
    <w:rsid w:val="0011024A"/>
    <w:rsid w:val="0012014E"/>
    <w:rsid w:val="00322826"/>
    <w:rsid w:val="004D642D"/>
    <w:rsid w:val="004F2CAA"/>
    <w:rsid w:val="005C544E"/>
    <w:rsid w:val="00643FDC"/>
    <w:rsid w:val="00730778"/>
    <w:rsid w:val="007C3D3B"/>
    <w:rsid w:val="00977A7E"/>
    <w:rsid w:val="009B65F3"/>
    <w:rsid w:val="00A475D7"/>
    <w:rsid w:val="00C04B59"/>
    <w:rsid w:val="00CA3AF8"/>
    <w:rsid w:val="00EE7CEE"/>
    <w:rsid w:val="00F37DD3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C367-45B6-4382-BE48-795F033A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78"/>
  </w:style>
  <w:style w:type="paragraph" w:styleId="Footer">
    <w:name w:val="footer"/>
    <w:basedOn w:val="Normal"/>
    <w:link w:val="Foot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78"/>
  </w:style>
  <w:style w:type="paragraph" w:styleId="ListParagraph">
    <w:name w:val="List Paragraph"/>
    <w:basedOn w:val="Normal"/>
    <w:uiPriority w:val="34"/>
    <w:qFormat/>
    <w:rsid w:val="0064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Bhupatiraju\Dropbox\SciFair2015\Documents\Data%20Collection%20Docs\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NotesTemplate.dotx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dcterms:created xsi:type="dcterms:W3CDTF">2016-01-01T02:27:00Z</dcterms:created>
  <dcterms:modified xsi:type="dcterms:W3CDTF">2016-01-01T02:40:00Z</dcterms:modified>
</cp:coreProperties>
</file>